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B7DA" w14:textId="77777777" w:rsidR="00312981" w:rsidRPr="00312981" w:rsidRDefault="00312981" w:rsidP="00312981">
      <w:pPr>
        <w:spacing w:after="0" w:line="240" w:lineRule="auto"/>
        <w:rPr>
          <w:sz w:val="24"/>
          <w:szCs w:val="24"/>
        </w:rPr>
      </w:pPr>
    </w:p>
    <w:p w14:paraId="56C97FC7" w14:textId="77777777" w:rsidR="00312981" w:rsidRDefault="00312981" w:rsidP="00312981">
      <w:pPr>
        <w:spacing w:after="0" w:line="240" w:lineRule="auto"/>
        <w:rPr>
          <w:sz w:val="24"/>
          <w:szCs w:val="24"/>
        </w:rPr>
      </w:pPr>
    </w:p>
    <w:p w14:paraId="5486C99A" w14:textId="77777777" w:rsidR="00312981" w:rsidRPr="00312981" w:rsidRDefault="00312981" w:rsidP="00312981">
      <w:pPr>
        <w:spacing w:after="0" w:line="240" w:lineRule="auto"/>
        <w:rPr>
          <w:sz w:val="24"/>
          <w:szCs w:val="24"/>
        </w:rPr>
      </w:pPr>
    </w:p>
    <w:p w14:paraId="398BACE3" w14:textId="77777777" w:rsidR="00312981" w:rsidRPr="00312981" w:rsidRDefault="00312981" w:rsidP="00312981">
      <w:pPr>
        <w:spacing w:after="0" w:line="240" w:lineRule="auto"/>
        <w:rPr>
          <w:sz w:val="24"/>
          <w:szCs w:val="24"/>
        </w:rPr>
      </w:pPr>
    </w:p>
    <w:p w14:paraId="522B752D" w14:textId="77777777" w:rsid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8F5D99" w14:textId="77777777" w:rsid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9EE30" w14:textId="6FB15859" w:rsidR="003E394B" w:rsidRPr="003E394B" w:rsidRDefault="00E41BCC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"Addressee Name"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«Addressee 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E39DAC" w14:textId="26AF30E0" w:rsidR="003E394B" w:rsidRPr="003E394B" w:rsidRDefault="00E41BCC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"Addressee Address"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«Addressee Address»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24C199" w14:textId="05C0D692" w:rsidR="003E394B" w:rsidRPr="003E394B" w:rsidRDefault="00E41BCC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"Addressee City, State, Zip"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«Addressee City, State, Zip»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B23FD00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ADAA7D" w14:textId="616F6594" w:rsidR="003E394B" w:rsidRPr="003E394B" w:rsidRDefault="00E41BCC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Date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«Date»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4740DA" w14:textId="77777777" w:rsidR="00930711" w:rsidRDefault="00930711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724DD0" w14:textId="2D5DC218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Dear </w:t>
      </w:r>
      <w:r w:rsidR="00E41BCC">
        <w:rPr>
          <w:rFonts w:ascii="Times New Roman" w:hAnsi="Times New Roman" w:cs="Times New Roman"/>
          <w:sz w:val="24"/>
          <w:szCs w:val="24"/>
        </w:rPr>
        <w:fldChar w:fldCharType="begin"/>
      </w:r>
      <w:r w:rsidR="00E41BCC">
        <w:rPr>
          <w:rFonts w:ascii="Times New Roman" w:hAnsi="Times New Roman" w:cs="Times New Roman"/>
          <w:sz w:val="24"/>
          <w:szCs w:val="24"/>
        </w:rPr>
        <w:instrText xml:space="preserve"> MERGEFIELD  "Addressee Name"  \* MERGEFORMAT </w:instrText>
      </w:r>
      <w:r w:rsidR="00E41BCC">
        <w:rPr>
          <w:rFonts w:ascii="Times New Roman" w:hAnsi="Times New Roman" w:cs="Times New Roman"/>
          <w:sz w:val="24"/>
          <w:szCs w:val="24"/>
        </w:rPr>
        <w:fldChar w:fldCharType="separate"/>
      </w:r>
      <w:r w:rsidR="00E41BCC">
        <w:rPr>
          <w:rFonts w:ascii="Times New Roman" w:hAnsi="Times New Roman" w:cs="Times New Roman"/>
          <w:noProof/>
          <w:sz w:val="24"/>
          <w:szCs w:val="24"/>
        </w:rPr>
        <w:t>«Addressee Name»</w:t>
      </w:r>
      <w:r w:rsidR="00E41BCC">
        <w:rPr>
          <w:rFonts w:ascii="Times New Roman" w:hAnsi="Times New Roman" w:cs="Times New Roman"/>
          <w:sz w:val="24"/>
          <w:szCs w:val="24"/>
        </w:rPr>
        <w:fldChar w:fldCharType="end"/>
      </w:r>
      <w:r w:rsidR="00E41BCC">
        <w:rPr>
          <w:rFonts w:ascii="Times New Roman" w:hAnsi="Times New Roman" w:cs="Times New Roman"/>
          <w:sz w:val="24"/>
          <w:szCs w:val="24"/>
        </w:rPr>
        <w:t>,</w:t>
      </w:r>
    </w:p>
    <w:p w14:paraId="745C1368" w14:textId="77777777" w:rsidR="00930711" w:rsidRDefault="00930711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1FD437" w14:textId="3BB3C2C8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We are writing to follow-up on our recent conversation regarding the provider data information that will be included in Molina Healthcare of California’s Provider Directory.  We </w:t>
      </w:r>
      <w:r w:rsidR="003615A8">
        <w:rPr>
          <w:rFonts w:ascii="Times New Roman" w:hAnsi="Times New Roman" w:cs="Times New Roman"/>
          <w:sz w:val="24"/>
          <w:szCs w:val="24"/>
        </w:rPr>
        <w:t>will be updating</w:t>
      </w:r>
      <w:r w:rsidRPr="003E394B">
        <w:rPr>
          <w:rFonts w:ascii="Times New Roman" w:hAnsi="Times New Roman" w:cs="Times New Roman"/>
          <w:sz w:val="24"/>
          <w:szCs w:val="24"/>
        </w:rPr>
        <w:t xml:space="preserve"> that information based on our recent telephone conversation.  Please review and confirm the provider data information contained in the table is accurate.  </w:t>
      </w:r>
    </w:p>
    <w:p w14:paraId="5B9B99B9" w14:textId="77777777" w:rsidR="00930711" w:rsidRDefault="00930711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D2FE7" w14:textId="3058D978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If the information listed below is not accurate, please report any exceptions directly to Adam Schulz of AArete LLC via either of the following methods: </w:t>
      </w:r>
    </w:p>
    <w:p w14:paraId="19C3764E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E4973" w14:textId="5EB31815" w:rsidR="003E394B" w:rsidRPr="003E394B" w:rsidRDefault="003E394B" w:rsidP="0046278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Email:</w:t>
      </w:r>
      <w:r w:rsidR="00462782" w:rsidRPr="00462782">
        <w:rPr>
          <w:rFonts w:ascii="Times New Roman" w:hAnsi="Times New Roman" w:cs="Times New Roman"/>
          <w:sz w:val="24"/>
          <w:szCs w:val="24"/>
        </w:rPr>
        <w:t xml:space="preserve"> </w:t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>
        <w:rPr>
          <w:rFonts w:ascii="Times New Roman" w:hAnsi="Times New Roman" w:cs="Times New Roman"/>
          <w:sz w:val="24"/>
          <w:szCs w:val="24"/>
        </w:rPr>
        <w:tab/>
      </w:r>
      <w:r w:rsidR="00462782" w:rsidRPr="003E394B">
        <w:rPr>
          <w:rFonts w:ascii="Times New Roman" w:hAnsi="Times New Roman" w:cs="Times New Roman"/>
          <w:sz w:val="24"/>
          <w:szCs w:val="24"/>
        </w:rPr>
        <w:t>Direct Mail:</w:t>
      </w:r>
    </w:p>
    <w:p w14:paraId="2E188926" w14:textId="23EC4191" w:rsidR="003E394B" w:rsidRPr="003E394B" w:rsidRDefault="00462782" w:rsidP="0046278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462782">
        <w:rPr>
          <w:rFonts w:ascii="Times New Roman" w:hAnsi="Times New Roman" w:cs="Times New Roman"/>
          <w:sz w:val="24"/>
          <w:szCs w:val="24"/>
        </w:rPr>
        <w:t>aschulz@aarete.com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="003E394B" w:rsidRPr="003E394B">
        <w:rPr>
          <w:rFonts w:ascii="Times New Roman" w:hAnsi="Times New Roman" w:cs="Times New Roman"/>
          <w:sz w:val="24"/>
          <w:szCs w:val="24"/>
        </w:rPr>
        <w:t>dam Schulz</w:t>
      </w:r>
    </w:p>
    <w:p w14:paraId="7E524B05" w14:textId="77777777" w:rsidR="003E394B" w:rsidRPr="003E394B" w:rsidRDefault="003E394B" w:rsidP="00462782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AArete LLC</w:t>
      </w:r>
    </w:p>
    <w:p w14:paraId="36150550" w14:textId="77777777" w:rsidR="003E394B" w:rsidRPr="003E394B" w:rsidRDefault="003E394B" w:rsidP="00462782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200 East Randolph Street, Suite 3010</w:t>
      </w:r>
    </w:p>
    <w:p w14:paraId="5F79A9B3" w14:textId="77777777" w:rsidR="003E394B" w:rsidRPr="003E394B" w:rsidRDefault="003E394B" w:rsidP="00462782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Chicago, </w:t>
      </w:r>
      <w:proofErr w:type="gramStart"/>
      <w:r w:rsidRPr="003E394B">
        <w:rPr>
          <w:rFonts w:ascii="Times New Roman" w:hAnsi="Times New Roman" w:cs="Times New Roman"/>
          <w:sz w:val="24"/>
          <w:szCs w:val="24"/>
        </w:rPr>
        <w:t>Illinois  60601</w:t>
      </w:r>
      <w:proofErr w:type="gramEnd"/>
      <w:r w:rsidRPr="003E39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70177C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41D99F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Please sign your response either digitally or physically by a person who is properly authorized and send back to us within the next five (5) business days.</w:t>
      </w:r>
    </w:p>
    <w:p w14:paraId="1D36611A" w14:textId="77777777" w:rsidR="00733347" w:rsidRDefault="00733347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67FFA" w14:textId="5B1A5B88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IF THE INFORMATION LISTED IS ACCURATE, THEN NO REPLY IS NECESSARY.</w:t>
      </w:r>
    </w:p>
    <w:p w14:paraId="5C2A83FD" w14:textId="77777777" w:rsidR="00733347" w:rsidRDefault="00733347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A88425" w14:textId="4A37DD1D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 xml:space="preserve">We appreciate your prompt attention to this request and thank you in advance for your kind cooperation.   </w:t>
      </w:r>
    </w:p>
    <w:p w14:paraId="27E24F9E" w14:textId="2A4BE4C3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152183" w14:textId="5DCFF106" w:rsidR="003E394B" w:rsidRDefault="00BC71BC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41D6CC" wp14:editId="56365600">
            <wp:simplePos x="0" y="0"/>
            <wp:positionH relativeFrom="margin">
              <wp:posOffset>-161925</wp:posOffset>
            </wp:positionH>
            <wp:positionV relativeFrom="paragraph">
              <wp:posOffset>223519</wp:posOffset>
            </wp:positionV>
            <wp:extent cx="2305050" cy="676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94B" w:rsidRPr="003E394B">
        <w:rPr>
          <w:rFonts w:ascii="Times New Roman" w:hAnsi="Times New Roman" w:cs="Times New Roman"/>
          <w:sz w:val="24"/>
          <w:szCs w:val="24"/>
        </w:rPr>
        <w:t>Sincerely,</w:t>
      </w:r>
    </w:p>
    <w:p w14:paraId="0E0C1399" w14:textId="24E41A41" w:rsidR="00930711" w:rsidRDefault="00930711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263095" w14:textId="77777777" w:rsidR="00930711" w:rsidRPr="003E394B" w:rsidRDefault="00930711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37283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CCFDA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John Kotal</w:t>
      </w:r>
    </w:p>
    <w:p w14:paraId="77FEA3E0" w14:textId="77777777" w:rsidR="003E394B" w:rsidRPr="003E394B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Chief Operating Officer</w:t>
      </w:r>
    </w:p>
    <w:p w14:paraId="23F6A88E" w14:textId="7EE1C5BA" w:rsidR="00793789" w:rsidRPr="00312981" w:rsidRDefault="003E394B" w:rsidP="003E3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394B">
        <w:rPr>
          <w:rFonts w:ascii="Times New Roman" w:hAnsi="Times New Roman" w:cs="Times New Roman"/>
          <w:sz w:val="24"/>
          <w:szCs w:val="24"/>
        </w:rPr>
        <w:t>Molina Healthcare of California</w:t>
      </w:r>
    </w:p>
    <w:sectPr w:rsidR="00793789" w:rsidRPr="00312981" w:rsidSect="00312981">
      <w:footerReference w:type="default" r:id="rId12"/>
      <w:headerReference w:type="first" r:id="rId13"/>
      <w:footerReference w:type="first" r:id="rId14"/>
      <w:type w:val="continuous"/>
      <w:pgSz w:w="12240" w:h="15840"/>
      <w:pgMar w:top="-630" w:right="1440" w:bottom="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4194" w14:textId="77777777" w:rsidR="00D46595" w:rsidRDefault="00D46595" w:rsidP="00334DC0">
      <w:r>
        <w:separator/>
      </w:r>
    </w:p>
  </w:endnote>
  <w:endnote w:type="continuationSeparator" w:id="0">
    <w:p w14:paraId="09981FAC" w14:textId="77777777" w:rsidR="00D46595" w:rsidRDefault="00D46595" w:rsidP="0033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Condense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FFC6" w14:textId="77777777" w:rsidR="00334DC0" w:rsidRDefault="00B9165D">
    <w:pPr>
      <w:pStyle w:val="Footer"/>
    </w:pPr>
    <w:r>
      <w:rPr>
        <w:noProof/>
      </w:rPr>
      <w:drawing>
        <wp:anchor distT="0" distB="0" distL="114300" distR="114300" simplePos="0" relativeHeight="251650048" behindDoc="1" locked="0" layoutInCell="1" allowOverlap="1" wp14:anchorId="5EAAFFC9" wp14:editId="5EAAFFCA">
          <wp:simplePos x="0" y="0"/>
          <wp:positionH relativeFrom="column">
            <wp:posOffset>-685165</wp:posOffset>
          </wp:positionH>
          <wp:positionV relativeFrom="paragraph">
            <wp:posOffset>178435</wp:posOffset>
          </wp:positionV>
          <wp:extent cx="7315200" cy="457200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FFC8" w14:textId="51CB535A" w:rsidR="00334DC0" w:rsidRDefault="00B9165D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EAAFFCF" wp14:editId="00499238">
          <wp:simplePos x="0" y="0"/>
          <wp:positionH relativeFrom="column">
            <wp:posOffset>-685165</wp:posOffset>
          </wp:positionH>
          <wp:positionV relativeFrom="paragraph">
            <wp:posOffset>-3288030</wp:posOffset>
          </wp:positionV>
          <wp:extent cx="7315200" cy="3978275"/>
          <wp:effectExtent l="0" t="0" r="0" b="3175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978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42C2" w14:textId="77777777" w:rsidR="00D46595" w:rsidRDefault="00D46595" w:rsidP="00334DC0">
      <w:r>
        <w:separator/>
      </w:r>
    </w:p>
  </w:footnote>
  <w:footnote w:type="continuationSeparator" w:id="0">
    <w:p w14:paraId="003D99EB" w14:textId="77777777" w:rsidR="00D46595" w:rsidRDefault="00D46595" w:rsidP="0033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FFC7" w14:textId="77777777" w:rsidR="00334DC0" w:rsidRDefault="00B9165D" w:rsidP="00742837">
    <w:pPr>
      <w:pStyle w:val="Header"/>
      <w:spacing w:after="1800"/>
    </w:pPr>
    <w:r>
      <w:rPr>
        <w:noProof/>
      </w:rPr>
      <w:drawing>
        <wp:anchor distT="0" distB="0" distL="114300" distR="114300" simplePos="0" relativeHeight="251656192" behindDoc="1" locked="0" layoutInCell="1" allowOverlap="1" wp14:anchorId="5EAAFFCB" wp14:editId="33DC5E76">
          <wp:simplePos x="0" y="0"/>
          <wp:positionH relativeFrom="column">
            <wp:posOffset>4635500</wp:posOffset>
          </wp:positionH>
          <wp:positionV relativeFrom="paragraph">
            <wp:posOffset>-279400</wp:posOffset>
          </wp:positionV>
          <wp:extent cx="2085975" cy="878166"/>
          <wp:effectExtent l="0" t="0" r="0" b="0"/>
          <wp:wrapNone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0762" cy="880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4E"/>
    <w:multiLevelType w:val="hybridMultilevel"/>
    <w:tmpl w:val="E774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07EB"/>
    <w:multiLevelType w:val="hybridMultilevel"/>
    <w:tmpl w:val="FC7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6357"/>
    <w:multiLevelType w:val="hybridMultilevel"/>
    <w:tmpl w:val="7B2E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6202"/>
    <w:multiLevelType w:val="hybridMultilevel"/>
    <w:tmpl w:val="219A8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2257DB"/>
    <w:multiLevelType w:val="hybridMultilevel"/>
    <w:tmpl w:val="73028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675A"/>
    <w:multiLevelType w:val="hybridMultilevel"/>
    <w:tmpl w:val="605C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716A3"/>
    <w:multiLevelType w:val="hybridMultilevel"/>
    <w:tmpl w:val="219A88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915CC"/>
    <w:multiLevelType w:val="hybridMultilevel"/>
    <w:tmpl w:val="5E2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5D"/>
    <w:rsid w:val="00024823"/>
    <w:rsid w:val="0003183A"/>
    <w:rsid w:val="00130862"/>
    <w:rsid w:val="001C3EF8"/>
    <w:rsid w:val="001D7A7E"/>
    <w:rsid w:val="00312981"/>
    <w:rsid w:val="00320769"/>
    <w:rsid w:val="00334DC0"/>
    <w:rsid w:val="003615A8"/>
    <w:rsid w:val="003A57BE"/>
    <w:rsid w:val="003E394B"/>
    <w:rsid w:val="00462782"/>
    <w:rsid w:val="004D48CA"/>
    <w:rsid w:val="0061465C"/>
    <w:rsid w:val="00733347"/>
    <w:rsid w:val="00742837"/>
    <w:rsid w:val="00793789"/>
    <w:rsid w:val="007F5D8C"/>
    <w:rsid w:val="008F121A"/>
    <w:rsid w:val="00930711"/>
    <w:rsid w:val="00974C72"/>
    <w:rsid w:val="00A0721A"/>
    <w:rsid w:val="00A74234"/>
    <w:rsid w:val="00B9165D"/>
    <w:rsid w:val="00BC71BC"/>
    <w:rsid w:val="00C2136F"/>
    <w:rsid w:val="00C50F7E"/>
    <w:rsid w:val="00C91C03"/>
    <w:rsid w:val="00CD4EBD"/>
    <w:rsid w:val="00D42AE5"/>
    <w:rsid w:val="00D46595"/>
    <w:rsid w:val="00DE6194"/>
    <w:rsid w:val="00E059BA"/>
    <w:rsid w:val="00E146D9"/>
    <w:rsid w:val="00E413C2"/>
    <w:rsid w:val="00E41BCC"/>
    <w:rsid w:val="00E5262B"/>
    <w:rsid w:val="00E706ED"/>
    <w:rsid w:val="00EB5759"/>
    <w:rsid w:val="00EB5D6B"/>
    <w:rsid w:val="00ED7440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AAFFA8"/>
  <w14:defaultImageDpi w14:val="300"/>
  <w15:docId w15:val="{0FDA35F3-C0C4-4D2F-9875-987195A7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5D"/>
    <w:pPr>
      <w:spacing w:after="180" w:line="271" w:lineRule="auto"/>
    </w:pPr>
    <w:rPr>
      <w:rFonts w:ascii="Times New Roman" w:eastAsia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DC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/>
      <w:color w:val="auto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34DC0"/>
  </w:style>
  <w:style w:type="paragraph" w:styleId="Footer">
    <w:name w:val="footer"/>
    <w:basedOn w:val="Normal"/>
    <w:link w:val="FooterChar"/>
    <w:uiPriority w:val="99"/>
    <w:unhideWhenUsed/>
    <w:rsid w:val="00334DC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/>
      <w:color w:val="auto"/>
      <w:kern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34DC0"/>
  </w:style>
  <w:style w:type="paragraph" w:styleId="BalloonText">
    <w:name w:val="Balloon Text"/>
    <w:basedOn w:val="Normal"/>
    <w:link w:val="BalloonTextChar"/>
    <w:uiPriority w:val="99"/>
    <w:semiHidden/>
    <w:unhideWhenUsed/>
    <w:rsid w:val="00334D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4DC0"/>
    <w:rPr>
      <w:rFonts w:ascii="Lucida Grande" w:hAnsi="Lucida Grande" w:cs="Lucida Grande"/>
      <w:sz w:val="18"/>
      <w:szCs w:val="18"/>
    </w:rPr>
  </w:style>
  <w:style w:type="paragraph" w:customStyle="1" w:styleId="MolinaHealthcarecomFlyerStyles">
    <w:name w:val="MolinaHealthcare.com (Flyer Styles)"/>
    <w:basedOn w:val="Normal"/>
    <w:uiPriority w:val="99"/>
    <w:rsid w:val="00334DC0"/>
    <w:pPr>
      <w:widowControl w:val="0"/>
      <w:suppressAutoHyphens/>
      <w:autoSpaceDE w:val="0"/>
      <w:autoSpaceDN w:val="0"/>
      <w:adjustRightInd w:val="0"/>
      <w:spacing w:after="0" w:line="260" w:lineRule="atLeast"/>
      <w:textAlignment w:val="center"/>
    </w:pPr>
    <w:rPr>
      <w:rFonts w:ascii="Helvetica-Bold" w:eastAsia="MS Mincho" w:hAnsi="Helvetica-Bold" w:cs="Helvetica-Bold"/>
      <w:b/>
      <w:bCs/>
      <w:color w:val="FFFFFF"/>
      <w:spacing w:val="14"/>
      <w:kern w:val="0"/>
      <w:sz w:val="24"/>
      <w:szCs w:val="24"/>
    </w:rPr>
  </w:style>
  <w:style w:type="paragraph" w:customStyle="1" w:styleId="Legal-12ptFlyerStyles">
    <w:name w:val="Legal -12pt (Flyer Styles)"/>
    <w:basedOn w:val="Normal"/>
    <w:uiPriority w:val="99"/>
    <w:rsid w:val="00334DC0"/>
    <w:pPr>
      <w:widowControl w:val="0"/>
      <w:suppressAutoHyphens/>
      <w:autoSpaceDE w:val="0"/>
      <w:autoSpaceDN w:val="0"/>
      <w:adjustRightInd w:val="0"/>
      <w:spacing w:after="90" w:line="240" w:lineRule="atLeast"/>
      <w:jc w:val="both"/>
      <w:textAlignment w:val="center"/>
    </w:pPr>
    <w:rPr>
      <w:rFonts w:ascii="Helvetica-Condensed" w:eastAsia="MS Mincho" w:hAnsi="Helvetica-Condensed" w:cs="Helvetica-Condensed"/>
      <w:kern w:val="0"/>
      <w:sz w:val="24"/>
      <w:szCs w:val="24"/>
    </w:rPr>
  </w:style>
  <w:style w:type="character" w:customStyle="1" w:styleId="style58">
    <w:name w:val="style58"/>
    <w:basedOn w:val="DefaultParagraphFont"/>
    <w:rsid w:val="0061465C"/>
  </w:style>
  <w:style w:type="paragraph" w:styleId="NoSpacing">
    <w:name w:val="No Spacing"/>
    <w:uiPriority w:val="1"/>
    <w:qFormat/>
    <w:rsid w:val="00A74234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A7423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4234"/>
    <w:pPr>
      <w:spacing w:after="0" w:line="240" w:lineRule="auto"/>
      <w:ind w:left="720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mekKai\AppData\Local\Temp\wz93fb\2014%20Templates\MS%20Office%20Templates\MOL-030_Templates-Word_LogoHeader_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56EFD9A63164997136F5311D2D1D8" ma:contentTypeVersion="9" ma:contentTypeDescription="Create a new document." ma:contentTypeScope="" ma:versionID="c1848ad1f3f558ec3fae97fc73de55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971c5a293d36305d6bdfc136fa32d5a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C8C120-FBF8-4E4F-87C8-D64FD2B98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FEDBD-2BC3-4A57-ADEC-87F237DB19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DBE9AB-5FD9-4D4E-85A3-8FADAD00EA1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5BC857A-838F-4325-8A5C-5BE2E42323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MOL-030_Templates-Word_LogoHeader_FINAL.dot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Magnani Continuum Marketing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Dymek</dc:creator>
  <cp:lastModifiedBy>Tara Rutkowski</cp:lastModifiedBy>
  <cp:revision>2</cp:revision>
  <cp:lastPrinted>2017-12-28T21:28:00Z</cp:lastPrinted>
  <dcterms:created xsi:type="dcterms:W3CDTF">2021-10-26T20:45:00Z</dcterms:created>
  <dcterms:modified xsi:type="dcterms:W3CDTF">2021-10-26T20:45:00Z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0x01010050956EFD9A63164997136F5311D2D1D8</vt:lpwstr>
  </property>
</Properties>
</file>